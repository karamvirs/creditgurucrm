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81"/>
        <w:gridCol w:w="4085"/>
      </w:tblGrid>
      <w:tr w:rsidR="009C5836" w:rsidRPr="001E3C2E" w:rsidTr="00E820CB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034674" w:rsidP="00220BFA">
            <w:r w:rsidRPr="00034674">
              <w:rPr>
                <w:noProof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-2540</wp:posOffset>
                  </wp:positionV>
                  <wp:extent cx="749300" cy="428625"/>
                  <wp:effectExtent l="0" t="0" r="0" b="0"/>
                  <wp:wrapThrough wrapText="bothSides">
                    <wp:wrapPolygon edited="0">
                      <wp:start x="0" y="0"/>
                      <wp:lineTo x="0" y="21120"/>
                      <wp:lineTo x="20868" y="21120"/>
                      <wp:lineTo x="20868" y="0"/>
                      <wp:lineTo x="0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7B3">
              <w:rPr>
                <w:noProof/>
              </w:rPr>
              <w:pict>
                <v:rect id="Rectangle 16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QF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Aiv7QF0gIAALsFAAAOAAAAAAAAAAAAAAAAAC4CAABkcnMvZTJv&#10;RG9jLnhtbFBLAQItABQABgAIAAAAIQDxJ5173wAAAAsBAAAPAAAAAAAAAAAAAAAAACwFAABkcnMv&#10;ZG93bnJldi54bWxQSwUGAAAAAAQABADzAAAAOAYAAAAA&#10;" o:allowincell="f" fillcolor="#b8cce4 [1300]" stroked="f">
                  <v:fill rotate="t" focus="100%" type="gradient"/>
                  <w10:wrap anchorx="page" anchory="margin"/>
                </v:rect>
              </w:pic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3A1E70" w:rsidP="00E27198">
            <w:pPr>
              <w:pStyle w:val="Heading1"/>
            </w:pPr>
            <w:r>
              <w:t>QUOTE</w:t>
            </w:r>
          </w:p>
        </w:tc>
      </w:tr>
      <w:tr w:rsidR="009C5836" w:rsidRPr="001E3C2E" w:rsidTr="00397884">
        <w:trPr>
          <w:trHeight w:val="414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55042162"/>
              <w:placeholder>
                <w:docPart w:val="571958C08EB34AFF9805F149D09126F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A61D1F" w:rsidP="009C5836">
                <w:pPr>
                  <w:pStyle w:val="Name"/>
                </w:pPr>
                <w:r>
                  <w:t>Credit Guru, Inc.</w:t>
                </w:r>
                <w:r w:rsidR="001B3A28">
                  <w:br/>
                </w:r>
                <w:r w:rsidR="00A97997">
                  <w:br/>
                </w:r>
                <w:r w:rsidR="001B3A28">
                  <w:t>Tel/Fax: 800-433-GURU</w:t>
                </w:r>
                <w:r w:rsidR="001B3A28">
                  <w:br/>
                  <w:t>www.creditguruinc.com</w:t>
                </w:r>
              </w:p>
            </w:sdtContent>
          </w:sdt>
          <w:p w:rsidR="009C5836" w:rsidRDefault="009C5836" w:rsidP="00A61D1F">
            <w:pPr>
              <w:pStyle w:val="Slogan"/>
              <w:rPr>
                <w:noProof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Default="009C5836" w:rsidP="00034674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55042227"/>
                <w:placeholder>
                  <w:docPart w:val="10764E3F72A04566BDB5355F92905A2F"/>
                </w:placeholder>
                <w:date w:fullDate="2014-11-2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84998">
                  <w:t>November 26, 2014</w:t>
                </w:r>
              </w:sdtContent>
            </w:sdt>
          </w:p>
        </w:tc>
        <w:bookmarkStart w:id="0" w:name="_GoBack"/>
        <w:bookmarkEnd w:id="0"/>
      </w:tr>
      <w:tr w:rsidR="003A1E70" w:rsidRPr="001E3C2E" w:rsidTr="00E820CB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3A1E70" w:rsidRDefault="003A1E70" w:rsidP="00182DEF"/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182DEF" w:rsidP="00034674">
            <w:pPr>
              <w:pStyle w:val="DateandNumber"/>
            </w:pPr>
            <w:r>
              <w:rPr>
                <w:rStyle w:val="ExpirationDateCharChar"/>
              </w:rPr>
              <w:t>E</w:t>
            </w:r>
            <w:r w:rsidR="003A1E70" w:rsidRPr="003A1E70">
              <w:rPr>
                <w:rStyle w:val="ExpirationDateCharChar"/>
              </w:rPr>
              <w:t xml:space="preserve">XPIRATION </w:t>
            </w:r>
            <w:r>
              <w:rPr>
                <w:rStyle w:val="ExpirationDateCharChar"/>
              </w:rPr>
              <w:t>D</w:t>
            </w:r>
            <w:r w:rsidR="003A1E70" w:rsidRPr="003A1E70">
              <w:rPr>
                <w:rStyle w:val="ExpirationDateCharChar"/>
              </w:rPr>
              <w:t>ATE</w:t>
            </w:r>
            <w:r w:rsidR="00034674">
              <w:rPr>
                <w:rStyle w:val="ExpirationDateCharChar"/>
              </w:rPr>
              <w:t>:</w:t>
            </w:r>
            <w:r w:rsidR="003A1E70">
              <w:t xml:space="preserve"> </w:t>
            </w:r>
            <w:sdt>
              <w:sdtPr>
                <w:alias w:val="Date"/>
                <w:tag w:val="Date"/>
                <w:id w:val="955042256"/>
                <w:placeholder>
                  <w:docPart w:val="0A1B3736744E4DBEB66B5F50948E6577"/>
                </w:placeholder>
                <w:date w:fullDate="2014-12-2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December 26, 2014</w:t>
                </w:r>
              </w:sdtContent>
            </w:sdt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3"/>
        <w:gridCol w:w="5617"/>
        <w:gridCol w:w="4096"/>
      </w:tblGrid>
      <w:tr w:rsidR="003A1E70" w:rsidRPr="001E3C2E" w:rsidTr="00E820CB">
        <w:trPr>
          <w:trHeight w:val="1184"/>
        </w:trPr>
        <w:tc>
          <w:tcPr>
            <w:tcW w:w="450" w:type="dxa"/>
          </w:tcPr>
          <w:p w:rsidR="003A1E70" w:rsidRPr="001E3C2E" w:rsidRDefault="003A1E70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3A1E70" w:rsidRPr="001E3C2E" w:rsidRDefault="00182DEF" w:rsidP="00703C78">
            <w:r>
              <w:t>ANET TEMURYAN</w:t>
            </w:r>
          </w:p>
          <w:p w:rsidR="003A1E70" w:rsidRDefault="00A16B13" w:rsidP="00703C78">
            <w:r>
              <w:t>2015 CHILTON DR</w:t>
            </w:r>
          </w:p>
          <w:p w:rsidR="003A1E70" w:rsidRPr="001E3C2E" w:rsidRDefault="00A16B13" w:rsidP="00703C78">
            <w:r>
              <w:t>GLENDALE, CA 91201</w:t>
            </w:r>
          </w:p>
          <w:sdt>
            <w:sdtPr>
              <w:alias w:val="Phone"/>
              <w:tag w:val="Phone"/>
              <w:id w:val="955042502"/>
              <w:placeholder>
                <w:docPart w:val="6CCA02AAEE694EE9B97EED2D5441F896"/>
              </w:placeholder>
              <w:temporary/>
              <w:showingPlcHdr/>
            </w:sdtPr>
            <w:sdtEndPr/>
            <w:sdtContent>
              <w:p w:rsidR="003A1E70" w:rsidRDefault="00034674" w:rsidP="00703C78">
                <w:r>
                  <w:t>[phone]</w:t>
                </w:r>
              </w:p>
            </w:sdtContent>
          </w:sdt>
          <w:p w:rsidR="003A1E70" w:rsidRPr="001E3C2E" w:rsidRDefault="003A1E70" w:rsidP="00A16B13"/>
        </w:tc>
        <w:tc>
          <w:tcPr>
            <w:tcW w:w="4061" w:type="dxa"/>
          </w:tcPr>
          <w:p w:rsidR="003A1E70" w:rsidRPr="001E3C2E" w:rsidRDefault="003A1E70" w:rsidP="00DF7693"/>
        </w:tc>
      </w:tr>
    </w:tbl>
    <w:p w:rsidR="008A3C48" w:rsidRDefault="008A3C48"/>
    <w:p w:rsidR="009C5836" w:rsidRPr="00E42F2E" w:rsidRDefault="00E42F2E" w:rsidP="00E42F2E">
      <w:pPr>
        <w:jc w:val="center"/>
        <w:rPr>
          <w:b/>
          <w:sz w:val="24"/>
          <w:szCs w:val="24"/>
        </w:rPr>
      </w:pPr>
      <w:r w:rsidRPr="00E42F2E">
        <w:rPr>
          <w:b/>
          <w:sz w:val="24"/>
          <w:szCs w:val="24"/>
        </w:rPr>
        <w:t>I am requesting Credit Guru, Inc. to challenge the following accounts on my behalf because they are inaccurate.  Only rows with an initial will be worked on.</w:t>
      </w:r>
    </w:p>
    <w:p w:rsidR="00E42F2E" w:rsidRPr="001E3C2E" w:rsidRDefault="00E42F2E" w:rsidP="00897D19"/>
    <w:bookmarkStart w:id="1" w:name="_MON_1478522631"/>
    <w:bookmarkEnd w:id="1"/>
    <w:p w:rsidR="00DE1DDF" w:rsidRDefault="00E42F2E" w:rsidP="00EB4C0A">
      <w:pPr>
        <w:ind w:left="-90"/>
      </w:pPr>
      <w:r>
        <w:object w:dxaOrig="5327" w:dyaOrig="3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521.65pt;height:257.45pt" o:ole="">
            <v:imagedata r:id="rId11" o:title=""/>
          </v:shape>
          <o:OLEObject Type="Embed" ProgID="Excel.Sheet.12" ShapeID="_x0000_i1228" DrawAspect="Content" ObjectID="_1478526270" r:id="rId12"/>
        </w:object>
      </w:r>
    </w:p>
    <w:tbl>
      <w:tblPr>
        <w:tblW w:w="5000" w:type="pct"/>
        <w:tblBorders>
          <w:bottom w:val="single" w:sz="4" w:space="0" w:color="3B5E91"/>
        </w:tblBorders>
        <w:tblLook w:val="0000" w:firstRow="0" w:lastRow="0" w:firstColumn="0" w:lastColumn="0" w:noHBand="0" w:noVBand="0"/>
      </w:tblPr>
      <w:tblGrid>
        <w:gridCol w:w="10166"/>
      </w:tblGrid>
      <w:tr w:rsidR="00CA1CFC" w:rsidRPr="001E3C2E" w:rsidTr="009C66FC">
        <w:trPr>
          <w:trHeight w:val="1404"/>
        </w:trPr>
        <w:tc>
          <w:tcPr>
            <w:tcW w:w="10166" w:type="dxa"/>
            <w:tcBorders>
              <w:bottom w:val="nil"/>
            </w:tcBorders>
            <w:shd w:val="clear" w:color="auto" w:fill="auto"/>
            <w:tcMar>
              <w:top w:w="216" w:type="dxa"/>
              <w:left w:w="115" w:type="dxa"/>
              <w:bottom w:w="0" w:type="dxa"/>
              <w:right w:w="115" w:type="dxa"/>
            </w:tcMar>
            <w:vAlign w:val="center"/>
          </w:tcPr>
          <w:p w:rsidR="00397884" w:rsidRDefault="00397884" w:rsidP="00397884">
            <w:pPr>
              <w:ind w:left="-90"/>
            </w:pPr>
            <w:r w:rsidRPr="00064D38">
              <w:rPr>
                <w:b/>
              </w:rPr>
              <w:t>Payment Structure:</w:t>
            </w:r>
            <w:r>
              <w:t xml:space="preserve"> </w:t>
            </w:r>
          </w:p>
          <w:p w:rsidR="00397884" w:rsidRDefault="00397884" w:rsidP="00397884">
            <w:pPr>
              <w:ind w:left="-90"/>
            </w:pPr>
          </w:p>
          <w:p w:rsidR="00397884" w:rsidRDefault="00397884" w:rsidP="00397884">
            <w:pPr>
              <w:ind w:left="-90"/>
            </w:pPr>
            <w:r>
              <w:t>1/3 of payment is due upfront and is non-refundable; this will strictly cover administrative costs.</w:t>
            </w:r>
          </w:p>
          <w:p w:rsidR="00397884" w:rsidRDefault="00397884" w:rsidP="00397884">
            <w:pPr>
              <w:ind w:left="-90"/>
            </w:pPr>
          </w:p>
          <w:p w:rsidR="00397884" w:rsidRDefault="00397884" w:rsidP="00397884">
            <w:pPr>
              <w:ind w:left="-90"/>
            </w:pPr>
            <w:r>
              <w:t>2</w:t>
            </w:r>
            <w:r w:rsidRPr="00E478AA">
              <w:rPr>
                <w:vertAlign w:val="superscript"/>
              </w:rPr>
              <w:t>nd</w:t>
            </w:r>
            <w:r>
              <w:t xml:space="preserve"> 1/3 is due once half the work is complete.  The remaining balance will be due once the file is complete</w:t>
            </w:r>
            <w:r>
              <w:t>.</w:t>
            </w:r>
          </w:p>
          <w:p w:rsidR="00397884" w:rsidRDefault="00397884" w:rsidP="00397884">
            <w:pPr>
              <w:ind w:left="-90"/>
            </w:pPr>
          </w:p>
          <w:p w:rsidR="003A1E70" w:rsidRDefault="00DE1DDF" w:rsidP="00397884">
            <w:pPr>
              <w:ind w:left="-90"/>
            </w:pPr>
            <w:r>
              <w:t xml:space="preserve">“Complete” is defined as an account </w:t>
            </w:r>
            <w:r w:rsidR="00397884">
              <w:t>being</w:t>
            </w:r>
            <w:r>
              <w:t xml:space="preserve"> deleted, removed, or converted to positive status on your credit report.</w:t>
            </w:r>
          </w:p>
          <w:p w:rsidR="00397884" w:rsidRDefault="00397884" w:rsidP="009C66FC">
            <w:pPr>
              <w:pStyle w:val="SmallType"/>
            </w:pPr>
          </w:p>
          <w:p w:rsidR="00CA1CFC" w:rsidRPr="007C7496" w:rsidRDefault="003A1E70" w:rsidP="009C66FC">
            <w:pPr>
              <w:pStyle w:val="SmallType"/>
            </w:pPr>
            <w:r w:rsidRPr="00AC6B78">
              <w:t>To accept this qu</w:t>
            </w:r>
            <w:r>
              <w:t xml:space="preserve">otation, sign here and return: </w:t>
            </w:r>
            <w:r w:rsidR="00CA4725" w:rsidRPr="009C66FC">
              <w:tab/>
            </w:r>
          </w:p>
        </w:tc>
      </w:tr>
      <w:tr w:rsidR="003A1E70" w:rsidRPr="001E3C2E" w:rsidTr="00E820CB">
        <w:trPr>
          <w:trHeight w:val="443"/>
        </w:trPr>
        <w:tc>
          <w:tcPr>
            <w:tcW w:w="10166" w:type="dxa"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EB4C0A" w:rsidP="00CA4725">
            <w:pPr>
              <w:pStyle w:val="Thankyou"/>
            </w:pPr>
            <w:r>
              <w:t>fax this back signed with copy of ID to 800-433-4878.  thank you for your business!</w:t>
            </w:r>
          </w:p>
        </w:tc>
      </w:tr>
    </w:tbl>
    <w:p w:rsidR="004126F0" w:rsidRDefault="005877B3" w:rsidP="003A1E70">
      <w:r>
        <w:rPr>
          <w:noProof/>
        </w:rPr>
        <w:pict>
          <v:group id="Group 23" o:spid="_x0000_s1029" style="position:absolute;margin-left:0;margin-top:0;width:511.2pt;height:43.75pt;z-index:-251657728;mso-position-horizontal:center;mso-position-horizontal-relative:margin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" o:allowincell="f">
            <v:rect id="Rectangle 24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<v:fill color2="#b8cce4 [1300]" rotate="t" focus="100%" type="gradient"/>
            </v:rect>
            <v:line id="Line 25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65f91 [2404]" strokeweight=".5pt"/>
            <w10:wrap anchorx="margin" anchory="margin"/>
          </v:group>
        </w:pict>
      </w:r>
    </w:p>
    <w:sectPr w:rsidR="004126F0" w:rsidSect="00E820CB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D20" w:rsidRDefault="00386D20">
      <w:r>
        <w:separator/>
      </w:r>
    </w:p>
  </w:endnote>
  <w:endnote w:type="continuationSeparator" w:id="0">
    <w:p w:rsidR="00386D20" w:rsidRDefault="0038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D20" w:rsidRDefault="00386D20">
      <w:r>
        <w:separator/>
      </w:r>
    </w:p>
  </w:footnote>
  <w:footnote w:type="continuationSeparator" w:id="0">
    <w:p w:rsidR="00386D20" w:rsidRDefault="00386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AC5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298F1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19617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A16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D246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C8A6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8B6C6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C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B62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544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6D20"/>
    <w:rsid w:val="00002021"/>
    <w:rsid w:val="00012C15"/>
    <w:rsid w:val="00012DA5"/>
    <w:rsid w:val="00017A97"/>
    <w:rsid w:val="00034674"/>
    <w:rsid w:val="000403E8"/>
    <w:rsid w:val="000417F9"/>
    <w:rsid w:val="00043699"/>
    <w:rsid w:val="00056E24"/>
    <w:rsid w:val="00064D38"/>
    <w:rsid w:val="000A72A8"/>
    <w:rsid w:val="000C60AF"/>
    <w:rsid w:val="000E592C"/>
    <w:rsid w:val="0015744F"/>
    <w:rsid w:val="001724F6"/>
    <w:rsid w:val="00182DEF"/>
    <w:rsid w:val="001B2A81"/>
    <w:rsid w:val="001B3A28"/>
    <w:rsid w:val="001B5462"/>
    <w:rsid w:val="001B5F25"/>
    <w:rsid w:val="001D0666"/>
    <w:rsid w:val="001D6696"/>
    <w:rsid w:val="001E3C2E"/>
    <w:rsid w:val="001F1EA7"/>
    <w:rsid w:val="0020532B"/>
    <w:rsid w:val="00205DD6"/>
    <w:rsid w:val="00207555"/>
    <w:rsid w:val="0021009B"/>
    <w:rsid w:val="00213FAA"/>
    <w:rsid w:val="00220BFA"/>
    <w:rsid w:val="00246484"/>
    <w:rsid w:val="00251C32"/>
    <w:rsid w:val="0025480C"/>
    <w:rsid w:val="00255FBC"/>
    <w:rsid w:val="00266155"/>
    <w:rsid w:val="00326411"/>
    <w:rsid w:val="00341D54"/>
    <w:rsid w:val="003465E2"/>
    <w:rsid w:val="00360D3D"/>
    <w:rsid w:val="00361C38"/>
    <w:rsid w:val="003756B5"/>
    <w:rsid w:val="00386D20"/>
    <w:rsid w:val="00387E68"/>
    <w:rsid w:val="003902C8"/>
    <w:rsid w:val="00397884"/>
    <w:rsid w:val="003A1E70"/>
    <w:rsid w:val="003B7E00"/>
    <w:rsid w:val="003C1229"/>
    <w:rsid w:val="003D6485"/>
    <w:rsid w:val="003E3D7F"/>
    <w:rsid w:val="003F03CA"/>
    <w:rsid w:val="003F6DE9"/>
    <w:rsid w:val="004126F0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877B3"/>
    <w:rsid w:val="005A6D66"/>
    <w:rsid w:val="005B7ABD"/>
    <w:rsid w:val="006171BA"/>
    <w:rsid w:val="006235F0"/>
    <w:rsid w:val="00640AAC"/>
    <w:rsid w:val="00647F33"/>
    <w:rsid w:val="0065596D"/>
    <w:rsid w:val="00664060"/>
    <w:rsid w:val="006A4D44"/>
    <w:rsid w:val="006C4528"/>
    <w:rsid w:val="006C6182"/>
    <w:rsid w:val="006D2782"/>
    <w:rsid w:val="006F21A0"/>
    <w:rsid w:val="006F233F"/>
    <w:rsid w:val="00703C78"/>
    <w:rsid w:val="007200DF"/>
    <w:rsid w:val="00723603"/>
    <w:rsid w:val="0074437D"/>
    <w:rsid w:val="00751F2C"/>
    <w:rsid w:val="00763353"/>
    <w:rsid w:val="007A07D7"/>
    <w:rsid w:val="007A0C5E"/>
    <w:rsid w:val="007C1315"/>
    <w:rsid w:val="007C187D"/>
    <w:rsid w:val="007C5A8E"/>
    <w:rsid w:val="007C7496"/>
    <w:rsid w:val="007D49EA"/>
    <w:rsid w:val="007E43BB"/>
    <w:rsid w:val="007F3D8D"/>
    <w:rsid w:val="007F4E44"/>
    <w:rsid w:val="008044FF"/>
    <w:rsid w:val="00824635"/>
    <w:rsid w:val="00897D19"/>
    <w:rsid w:val="008A1909"/>
    <w:rsid w:val="008A38E9"/>
    <w:rsid w:val="008A3C48"/>
    <w:rsid w:val="008B549F"/>
    <w:rsid w:val="008C1DFD"/>
    <w:rsid w:val="008D63CA"/>
    <w:rsid w:val="008E6D99"/>
    <w:rsid w:val="008F7829"/>
    <w:rsid w:val="00904F13"/>
    <w:rsid w:val="009065C5"/>
    <w:rsid w:val="00906F69"/>
    <w:rsid w:val="00923ED7"/>
    <w:rsid w:val="0093568C"/>
    <w:rsid w:val="009463DC"/>
    <w:rsid w:val="009463E1"/>
    <w:rsid w:val="009520ED"/>
    <w:rsid w:val="00966790"/>
    <w:rsid w:val="0098251A"/>
    <w:rsid w:val="009A1F18"/>
    <w:rsid w:val="009A6AF5"/>
    <w:rsid w:val="009C5836"/>
    <w:rsid w:val="009C66FC"/>
    <w:rsid w:val="009E6065"/>
    <w:rsid w:val="009E7724"/>
    <w:rsid w:val="00A10B6B"/>
    <w:rsid w:val="00A11DBF"/>
    <w:rsid w:val="00A1319C"/>
    <w:rsid w:val="00A16B13"/>
    <w:rsid w:val="00A4752F"/>
    <w:rsid w:val="00A61D1F"/>
    <w:rsid w:val="00A62877"/>
    <w:rsid w:val="00A649BE"/>
    <w:rsid w:val="00A67B29"/>
    <w:rsid w:val="00A71F71"/>
    <w:rsid w:val="00A81050"/>
    <w:rsid w:val="00A97997"/>
    <w:rsid w:val="00AB03C9"/>
    <w:rsid w:val="00B01555"/>
    <w:rsid w:val="00B530A0"/>
    <w:rsid w:val="00B55519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1456D"/>
    <w:rsid w:val="00C15760"/>
    <w:rsid w:val="00C22B70"/>
    <w:rsid w:val="00C276BE"/>
    <w:rsid w:val="00C32AE1"/>
    <w:rsid w:val="00C379F1"/>
    <w:rsid w:val="00C43ACD"/>
    <w:rsid w:val="00C43BE7"/>
    <w:rsid w:val="00C52E4D"/>
    <w:rsid w:val="00C60CDF"/>
    <w:rsid w:val="00C66691"/>
    <w:rsid w:val="00C66AD0"/>
    <w:rsid w:val="00C74974"/>
    <w:rsid w:val="00CA1CFC"/>
    <w:rsid w:val="00CA4725"/>
    <w:rsid w:val="00CB4CBD"/>
    <w:rsid w:val="00CF01AF"/>
    <w:rsid w:val="00D33CEA"/>
    <w:rsid w:val="00D4146A"/>
    <w:rsid w:val="00D45E69"/>
    <w:rsid w:val="00D54DC9"/>
    <w:rsid w:val="00D7042E"/>
    <w:rsid w:val="00D76A11"/>
    <w:rsid w:val="00D87572"/>
    <w:rsid w:val="00D8761E"/>
    <w:rsid w:val="00DC1152"/>
    <w:rsid w:val="00DE09CB"/>
    <w:rsid w:val="00DE1DDF"/>
    <w:rsid w:val="00DE5C1C"/>
    <w:rsid w:val="00DF7693"/>
    <w:rsid w:val="00E27198"/>
    <w:rsid w:val="00E358C1"/>
    <w:rsid w:val="00E371FA"/>
    <w:rsid w:val="00E42426"/>
    <w:rsid w:val="00E42F2E"/>
    <w:rsid w:val="00E478AA"/>
    <w:rsid w:val="00E6107D"/>
    <w:rsid w:val="00E820CB"/>
    <w:rsid w:val="00E84998"/>
    <w:rsid w:val="00E909E8"/>
    <w:rsid w:val="00E9764B"/>
    <w:rsid w:val="00EB4C0A"/>
    <w:rsid w:val="00EF58B4"/>
    <w:rsid w:val="00F1047C"/>
    <w:rsid w:val="00F1292B"/>
    <w:rsid w:val="00F2318D"/>
    <w:rsid w:val="00F47A17"/>
    <w:rsid w:val="00F52042"/>
    <w:rsid w:val="00F64BE0"/>
    <w:rsid w:val="00F70E38"/>
    <w:rsid w:val="00FB1848"/>
    <w:rsid w:val="00FC643D"/>
    <w:rsid w:val="00FD0114"/>
    <w:rsid w:val="00FD0E4D"/>
    <w:rsid w:val="00FE78FB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6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C66FC"/>
    <w:pPr>
      <w:spacing w:line="240" w:lineRule="auto"/>
      <w:jc w:val="right"/>
      <w:outlineLvl w:val="0"/>
    </w:pPr>
    <w:rPr>
      <w:rFonts w:asciiTheme="majorHAnsi" w:hAnsiTheme="majorHAnsi"/>
      <w:b/>
      <w:caps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034674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4674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unhideWhenUsed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034674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nhideWhenUsed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C66F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034674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034674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034674"/>
    <w:rPr>
      <w:rFonts w:asciiTheme="minorHAnsi" w:hAnsiTheme="minorHAnsi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qFormat/>
    <w:rsid w:val="009C66FC"/>
    <w:pPr>
      <w:tabs>
        <w:tab w:val="right" w:leader="underscore" w:pos="10080"/>
      </w:tabs>
      <w:spacing w:after="160"/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9C66FC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034674"/>
    <w:rPr>
      <w:color w:val="808080"/>
    </w:rPr>
  </w:style>
  <w:style w:type="table" w:styleId="TableGrid">
    <w:name w:val="Table Grid"/>
    <w:basedOn w:val="TableNormal"/>
    <w:rsid w:val="0090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Underline"/>
    <w:basedOn w:val="PlaceholderText"/>
    <w:link w:val="UnderlineChar"/>
    <w:rsid w:val="007E43BB"/>
    <w:rPr>
      <w:color w:val="3B5E91"/>
    </w:rPr>
  </w:style>
  <w:style w:type="paragraph" w:customStyle="1" w:styleId="DateandNumberCharChar">
    <w:name w:val="Date and Number"/>
    <w:basedOn w:val="Normal"/>
    <w:link w:val="CommentReference"/>
    <w:rsid w:val="00AB03C9"/>
    <w:pPr>
      <w:jc w:val="right"/>
    </w:pPr>
    <w:rPr>
      <w:caps/>
      <w:sz w:val="16"/>
      <w:szCs w:val="16"/>
    </w:rPr>
  </w:style>
  <w:style w:type="character" w:customStyle="1" w:styleId="CommentReference">
    <w:name w:val="Date and Number Char Char"/>
    <w:basedOn w:val="DefaultParagraphFont"/>
    <w:link w:val="DateandNumberCharCha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Text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Subject">
    <w:name w:val="annotation text"/>
    <w:basedOn w:val="Normal"/>
    <w:semiHidden/>
    <w:rsid w:val="006D2782"/>
    <w:rPr>
      <w:sz w:val="20"/>
      <w:szCs w:val="20"/>
    </w:rPr>
  </w:style>
  <w:style w:type="paragraph" w:styleId="Name">
    <w:name w:val="annotation subject"/>
    <w:basedOn w:val="CommentSubject"/>
    <w:next w:val="CommentSubject"/>
    <w:semiHidden/>
    <w:rsid w:val="006D2782"/>
    <w:rPr>
      <w:b/>
      <w:bCs/>
    </w:rPr>
  </w:style>
  <w:style w:type="paragraph" w:customStyle="1" w:styleId="Slogan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Amount">
    <w:name w:val="Slogan"/>
    <w:basedOn w:val="Heading3"/>
    <w:rsid w:val="00E27198"/>
    <w:pPr>
      <w:spacing w:before="60" w:line="240" w:lineRule="auto"/>
    </w:pPr>
  </w:style>
  <w:style w:type="paragraph" w:customStyle="1" w:styleId="Thankyou">
    <w:name w:val="Amount"/>
    <w:basedOn w:val="Normal"/>
    <w:rsid w:val="00723603"/>
    <w:pPr>
      <w:jc w:val="right"/>
    </w:pPr>
    <w:rPr>
      <w:szCs w:val="20"/>
    </w:rPr>
  </w:style>
  <w:style w:type="paragraph" w:customStyle="1" w:styleId="ColumnHeadings">
    <w:name w:val="Thank you"/>
    <w:basedOn w:val="Centered"/>
    <w:rsid w:val="00A4752F"/>
    <w:rPr>
      <w:sz w:val="19"/>
    </w:rPr>
  </w:style>
  <w:style w:type="paragraph" w:customStyle="1" w:styleId="Centered">
    <w:name w:val="Column Headings"/>
    <w:basedOn w:val="Heading2"/>
    <w:rsid w:val="00A4752F"/>
    <w:pPr>
      <w:jc w:val="center"/>
    </w:pPr>
  </w:style>
  <w:style w:type="paragraph" w:customStyle="1" w:styleId="Labels">
    <w:name w:val="Centered"/>
    <w:basedOn w:val="Normal"/>
    <w:rsid w:val="00056E24"/>
    <w:pPr>
      <w:spacing w:line="240" w:lineRule="auto"/>
      <w:jc w:val="center"/>
    </w:pPr>
  </w:style>
  <w:style w:type="paragraph" w:customStyle="1" w:styleId="ExpirationDate">
    <w:name w:val="Labels"/>
    <w:basedOn w:val="Heading2"/>
    <w:rsid w:val="003756B5"/>
    <w:pPr>
      <w:jc w:val="right"/>
    </w:pPr>
  </w:style>
  <w:style w:type="paragraph" w:customStyle="1" w:styleId="ExpirationDateCharChar">
    <w:name w:val="Column Headings 2 lines"/>
    <w:basedOn w:val="Centered"/>
    <w:rsid w:val="00012C15"/>
    <w:pPr>
      <w:spacing w:before="0" w:after="20" w:line="170" w:lineRule="exact"/>
    </w:pPr>
  </w:style>
  <w:style w:type="paragraph" w:customStyle="1" w:styleId="SmallType">
    <w:name w:val="Expiration Date"/>
    <w:basedOn w:val="DateandNumberCharChar"/>
    <w:link w:val="SmallTypeChar"/>
    <w:rsid w:val="003A1E70"/>
    <w:rPr>
      <w:b/>
    </w:rPr>
  </w:style>
  <w:style w:type="character" w:customStyle="1" w:styleId="SmallTypeChar">
    <w:name w:val="Expiration Date Char Char"/>
    <w:basedOn w:val="CommentReference"/>
    <w:link w:val="SmallTyp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PlaceholderText">
    <w:name w:val="Small Type"/>
    <w:basedOn w:val="Normal"/>
    <w:link w:val="TableGrid"/>
    <w:rsid w:val="00CA4725"/>
    <w:pPr>
      <w:tabs>
        <w:tab w:val="right" w:leader="underscore" w:pos="9720"/>
      </w:tabs>
    </w:pPr>
    <w:rPr>
      <w:sz w:val="15"/>
    </w:rPr>
  </w:style>
  <w:style w:type="character" w:customStyle="1" w:styleId="TableGrid">
    <w:name w:val="Small Type Char"/>
    <w:basedOn w:val="DefaultParagraphFont"/>
    <w:link w:val="PlaceholderText"/>
    <w:rsid w:val="007E43BB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TableGrid"/>
    <w:link w:val="DateandNumber"/>
    <w:rsid w:val="007E43BB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isb\AppData\Roaming\Microsoft\Templates\Blue_Gradient_Quote_Produ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958C08EB34AFF9805F149D0912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ED6E-D94E-4ABA-8B3B-0396D9867A5E}"/>
      </w:docPartPr>
      <w:docPartBody>
        <w:p w:rsidR="00000000" w:rsidRDefault="00802370">
          <w:pPr>
            <w:pStyle w:val="571958C08EB34AFF9805F149D09126F9"/>
          </w:pPr>
          <w:r>
            <w:t>[Company Name]</w:t>
          </w:r>
        </w:p>
      </w:docPartBody>
    </w:docPart>
    <w:docPart>
      <w:docPartPr>
        <w:name w:val="10764E3F72A04566BDB5355F92905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831C-9046-4500-B8CF-34A2CE3EFE15}"/>
      </w:docPartPr>
      <w:docPartBody>
        <w:p w:rsidR="00000000" w:rsidRDefault="00802370">
          <w:pPr>
            <w:pStyle w:val="10764E3F72A04566BDB5355F92905A2F"/>
          </w:pPr>
          <w:r>
            <w:t>[Click to Select Date]</w:t>
          </w:r>
        </w:p>
      </w:docPartBody>
    </w:docPart>
    <w:docPart>
      <w:docPartPr>
        <w:name w:val="0A1B3736744E4DBEB66B5F50948E6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DF58-67EE-4FAB-A008-CA1D604C4CDC}"/>
      </w:docPartPr>
      <w:docPartBody>
        <w:p w:rsidR="00000000" w:rsidRDefault="00802370">
          <w:pPr>
            <w:pStyle w:val="0A1B3736744E4DBEB66B5F50948E6577"/>
          </w:pPr>
          <w:r>
            <w:t>[Click to Select Date]</w:t>
          </w:r>
        </w:p>
      </w:docPartBody>
    </w:docPart>
    <w:docPart>
      <w:docPartPr>
        <w:name w:val="6CCA02AAEE694EE9B97EED2D5441F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1F72-4B9C-41D5-809C-BE0DBCBDCB22}"/>
      </w:docPartPr>
      <w:docPartBody>
        <w:p w:rsidR="00000000" w:rsidRDefault="00802370">
          <w:pPr>
            <w:pStyle w:val="6CCA02AAEE694EE9B97EED2D5441F896"/>
          </w:pPr>
          <w:r>
            <w:t>[phone]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958C08EB34AFF9805F149D09126F9">
    <w:name w:val="571958C08EB34AFF9805F149D09126F9"/>
  </w:style>
  <w:style w:type="paragraph" w:customStyle="1" w:styleId="6A830332FBB04838AA3B9617A915BE86">
    <w:name w:val="6A830332FBB04838AA3B9617A915BE86"/>
  </w:style>
  <w:style w:type="paragraph" w:customStyle="1" w:styleId="C87EC4B84A2C48C4A768837DA8CDA855">
    <w:name w:val="C87EC4B84A2C48C4A768837DA8CDA855"/>
  </w:style>
  <w:style w:type="paragraph" w:customStyle="1" w:styleId="10764E3F72A04566BDB5355F92905A2F">
    <w:name w:val="10764E3F72A04566BDB5355F92905A2F"/>
  </w:style>
  <w:style w:type="paragraph" w:customStyle="1" w:styleId="C6B9509D7CC649ED8A81E157B216C045">
    <w:name w:val="C6B9509D7CC649ED8A81E157B216C045"/>
  </w:style>
  <w:style w:type="paragraph" w:customStyle="1" w:styleId="D5AA00BED628440CBDC53C9B67802A36">
    <w:name w:val="D5AA00BED628440CBDC53C9B67802A36"/>
  </w:style>
  <w:style w:type="paragraph" w:customStyle="1" w:styleId="5A050F2C8ADF47A1AFDA56AC0BA0FC19">
    <w:name w:val="5A050F2C8ADF47A1AFDA56AC0BA0FC19"/>
  </w:style>
  <w:style w:type="paragraph" w:customStyle="1" w:styleId="0585F1FF88E1411ABC2FEB29293B4FC9">
    <w:name w:val="0585F1FF88E1411ABC2FEB29293B4FC9"/>
  </w:style>
  <w:style w:type="paragraph" w:customStyle="1" w:styleId="0A1B3736744E4DBEB66B5F50948E6577">
    <w:name w:val="0A1B3736744E4DBEB66B5F50948E6577"/>
  </w:style>
  <w:style w:type="paragraph" w:customStyle="1" w:styleId="F4B8EDE2C4DC4AFEA4D3827D5495E80C">
    <w:name w:val="F4B8EDE2C4DC4AFEA4D3827D5495E80C"/>
  </w:style>
  <w:style w:type="paragraph" w:customStyle="1" w:styleId="F7D0946D065C4DB08F2E8305404DF813">
    <w:name w:val="F7D0946D065C4DB08F2E8305404DF813"/>
  </w:style>
  <w:style w:type="paragraph" w:customStyle="1" w:styleId="A0EF4C80A23848BEAF4D62F53A088FBB">
    <w:name w:val="A0EF4C80A23848BEAF4D62F53A088FBB"/>
  </w:style>
  <w:style w:type="paragraph" w:customStyle="1" w:styleId="3222DDE9A75B4F909CD6E3F1607DF310">
    <w:name w:val="3222DDE9A75B4F909CD6E3F1607DF310"/>
  </w:style>
  <w:style w:type="paragraph" w:customStyle="1" w:styleId="6CCA02AAEE694EE9B97EED2D5441F896">
    <w:name w:val="6CCA02AAEE694EE9B97EED2D5441F896"/>
  </w:style>
  <w:style w:type="paragraph" w:customStyle="1" w:styleId="3AA1914368814A73B608B75E0A64B3A1">
    <w:name w:val="3AA1914368814A73B608B75E0A64B3A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5E1C8F6EBF4DBE919EE29E046CD1B7">
    <w:name w:val="9B5E1C8F6EBF4DBE919EE29E046CD1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958C08EB34AFF9805F149D09126F9">
    <w:name w:val="571958C08EB34AFF9805F149D09126F9"/>
  </w:style>
  <w:style w:type="paragraph" w:customStyle="1" w:styleId="6A830332FBB04838AA3B9617A915BE86">
    <w:name w:val="6A830332FBB04838AA3B9617A915BE86"/>
  </w:style>
  <w:style w:type="paragraph" w:customStyle="1" w:styleId="C87EC4B84A2C48C4A768837DA8CDA855">
    <w:name w:val="C87EC4B84A2C48C4A768837DA8CDA855"/>
  </w:style>
  <w:style w:type="paragraph" w:customStyle="1" w:styleId="10764E3F72A04566BDB5355F92905A2F">
    <w:name w:val="10764E3F72A04566BDB5355F92905A2F"/>
  </w:style>
  <w:style w:type="paragraph" w:customStyle="1" w:styleId="C6B9509D7CC649ED8A81E157B216C045">
    <w:name w:val="C6B9509D7CC649ED8A81E157B216C045"/>
  </w:style>
  <w:style w:type="paragraph" w:customStyle="1" w:styleId="D5AA00BED628440CBDC53C9B67802A36">
    <w:name w:val="D5AA00BED628440CBDC53C9B67802A36"/>
  </w:style>
  <w:style w:type="paragraph" w:customStyle="1" w:styleId="5A050F2C8ADF47A1AFDA56AC0BA0FC19">
    <w:name w:val="5A050F2C8ADF47A1AFDA56AC0BA0FC19"/>
  </w:style>
  <w:style w:type="paragraph" w:customStyle="1" w:styleId="0585F1FF88E1411ABC2FEB29293B4FC9">
    <w:name w:val="0585F1FF88E1411ABC2FEB29293B4FC9"/>
  </w:style>
  <w:style w:type="paragraph" w:customStyle="1" w:styleId="0A1B3736744E4DBEB66B5F50948E6577">
    <w:name w:val="0A1B3736744E4DBEB66B5F50948E6577"/>
  </w:style>
  <w:style w:type="paragraph" w:customStyle="1" w:styleId="F4B8EDE2C4DC4AFEA4D3827D5495E80C">
    <w:name w:val="F4B8EDE2C4DC4AFEA4D3827D5495E80C"/>
  </w:style>
  <w:style w:type="paragraph" w:customStyle="1" w:styleId="F7D0946D065C4DB08F2E8305404DF813">
    <w:name w:val="F7D0946D065C4DB08F2E8305404DF813"/>
  </w:style>
  <w:style w:type="paragraph" w:customStyle="1" w:styleId="A0EF4C80A23848BEAF4D62F53A088FBB">
    <w:name w:val="A0EF4C80A23848BEAF4D62F53A088FBB"/>
  </w:style>
  <w:style w:type="paragraph" w:customStyle="1" w:styleId="3222DDE9A75B4F909CD6E3F1607DF310">
    <w:name w:val="3222DDE9A75B4F909CD6E3F1607DF310"/>
  </w:style>
  <w:style w:type="paragraph" w:customStyle="1" w:styleId="6CCA02AAEE694EE9B97EED2D5441F896">
    <w:name w:val="6CCA02AAEE694EE9B97EED2D5441F896"/>
  </w:style>
  <w:style w:type="paragraph" w:customStyle="1" w:styleId="3AA1914368814A73B608B75E0A64B3A1">
    <w:name w:val="3AA1914368814A73B608B75E0A64B3A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5E1C8F6EBF4DBE919EE29E046CD1B7">
    <w:name w:val="9B5E1C8F6EBF4DBE919EE29E046CD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3F8D1-385F-4D22-8D9B-5A7938B93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9AEC0-4AD7-467F-BEE6-EE3D6DEC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Blue_Gradient_Quote_Product.dotx</Template>
  <TotalTime>81</TotalTime>
  <Pages>1</Pages>
  <Words>132</Words>
  <Characters>685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quote (Blue Gradient design)</vt:lpstr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(Blue Gradient design)</dc:title>
  <dc:subject>Credit Guru, Inc.
Tel/Fax: 800-433-GURU
www.creditguruinc.com</dc:subject>
  <dc:creator>Tedis Baboumian</dc:creator>
  <cp:lastModifiedBy>Tedis Baboumian</cp:lastModifiedBy>
  <cp:revision>1</cp:revision>
  <cp:lastPrinted>2014-11-27T00:49:00Z</cp:lastPrinted>
  <dcterms:created xsi:type="dcterms:W3CDTF">2014-11-26T23:36:00Z</dcterms:created>
  <dcterms:modified xsi:type="dcterms:W3CDTF">2014-11-27T00:58:00Z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TC011294611033</vt:lpwstr>
  </property>
</Properties>
</file>